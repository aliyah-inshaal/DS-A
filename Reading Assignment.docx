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A439" w14:textId="23B4DBB9" w:rsidR="005C6D45" w:rsidRDefault="0087197C">
      <w:pPr>
        <w:pStyle w:val="Title"/>
        <w:rPr>
          <w:sz w:val="72"/>
          <w:szCs w:val="72"/>
        </w:rPr>
      </w:pPr>
      <w:r>
        <w:rPr>
          <w:sz w:val="72"/>
          <w:szCs w:val="72"/>
        </w:rPr>
        <w:t>Reading Assignment</w:t>
      </w:r>
    </w:p>
    <w:p w14:paraId="5EB5E672" w14:textId="77777777" w:rsidR="000E7E1F" w:rsidRDefault="000E7E1F" w:rsidP="000E7E1F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252424"/>
          <w:sz w:val="24"/>
          <w:szCs w:val="24"/>
        </w:rPr>
      </w:pPr>
      <w:bookmarkStart w:id="0" w:name="_Hlk487785372"/>
      <w:bookmarkEnd w:id="0"/>
    </w:p>
    <w:p w14:paraId="51A3393C" w14:textId="4CCE8F77" w:rsidR="000E7E1F" w:rsidRDefault="000E7E1F" w:rsidP="000E7E1F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252424"/>
          <w:sz w:val="28"/>
          <w:szCs w:val="28"/>
        </w:rPr>
      </w:pPr>
      <w:r>
        <w:rPr>
          <w:rFonts w:ascii="Segoe UI" w:eastAsia="Times New Roman" w:hAnsi="Segoe UI" w:cs="Segoe UI"/>
          <w:color w:val="252424"/>
          <w:sz w:val="28"/>
          <w:szCs w:val="28"/>
        </w:rPr>
        <w:t>Name: Aliyah Inshaal</w:t>
      </w:r>
    </w:p>
    <w:p w14:paraId="2B62AD76" w14:textId="503C92B5" w:rsidR="000E7E1F" w:rsidRDefault="000E7E1F" w:rsidP="000E7E1F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252424"/>
          <w:sz w:val="28"/>
          <w:szCs w:val="28"/>
        </w:rPr>
      </w:pPr>
      <w:r>
        <w:rPr>
          <w:rFonts w:ascii="Segoe UI" w:eastAsia="Times New Roman" w:hAnsi="Segoe UI" w:cs="Segoe UI"/>
          <w:color w:val="252424"/>
          <w:sz w:val="28"/>
          <w:szCs w:val="28"/>
        </w:rPr>
        <w:t>Roll# 20SW026</w:t>
      </w:r>
    </w:p>
    <w:p w14:paraId="3ED4F907" w14:textId="154E6173" w:rsidR="007E029F" w:rsidRPr="000E7E1F" w:rsidRDefault="007E029F" w:rsidP="000E7E1F">
      <w:pPr>
        <w:shd w:val="clear" w:color="auto" w:fill="FFFFFF"/>
        <w:spacing w:before="0" w:line="240" w:lineRule="auto"/>
        <w:rPr>
          <w:rFonts w:ascii="Segoe UI" w:eastAsia="Times New Roman" w:hAnsi="Segoe UI" w:cs="Segoe UI"/>
          <w:color w:val="252424"/>
          <w:sz w:val="28"/>
          <w:szCs w:val="28"/>
        </w:rPr>
      </w:pPr>
      <w:r>
        <w:rPr>
          <w:rFonts w:ascii="Segoe UI" w:eastAsia="Times New Roman" w:hAnsi="Segoe UI" w:cs="Segoe UI"/>
          <w:color w:val="252424"/>
          <w:sz w:val="28"/>
          <w:szCs w:val="28"/>
        </w:rPr>
        <w:t xml:space="preserve">Course Name: </w:t>
      </w:r>
      <w:r w:rsidR="0087197C">
        <w:rPr>
          <w:rFonts w:ascii="Segoe UI" w:eastAsia="Times New Roman" w:hAnsi="Segoe UI" w:cs="Segoe UI"/>
          <w:color w:val="252424"/>
          <w:sz w:val="28"/>
          <w:szCs w:val="28"/>
        </w:rPr>
        <w:t>Data Science and Analytics</w:t>
      </w:r>
    </w:p>
    <w:p w14:paraId="588FE6FB" w14:textId="1CCBA08F" w:rsidR="005C6D45" w:rsidRPr="0087197C" w:rsidRDefault="0087197C">
      <w:pPr>
        <w:pStyle w:val="Heading1"/>
        <w:rPr>
          <w:b/>
          <w:bCs/>
        </w:rPr>
      </w:pPr>
      <w:r w:rsidRPr="0087197C">
        <w:rPr>
          <w:b/>
          <w:bCs/>
        </w:rPr>
        <w:t>INTRODUCTION</w:t>
      </w:r>
    </w:p>
    <w:p w14:paraId="212A3975" w14:textId="3938EB49" w:rsidR="000E7E1F" w:rsidRPr="0087197C" w:rsidRDefault="0087197C" w:rsidP="0087197C">
      <w:pPr>
        <w:rPr>
          <w:rFonts w:cstheme="minorHAnsi"/>
          <w:color w:val="000000" w:themeColor="text1"/>
          <w:sz w:val="24"/>
          <w:szCs w:val="24"/>
        </w:rPr>
      </w:pPr>
      <w:bookmarkStart w:id="1" w:name="_Toc522551269"/>
      <w:bookmarkStart w:id="2" w:name="_Toc522551307"/>
      <w:bookmarkStart w:id="3" w:name="_Toc522551956"/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paper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introduces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highly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key-value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designed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implemented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Amazon.com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reliability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scale.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millions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customers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worldwide,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Amazon's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e-commerce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platform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built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distributed,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service-oriented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architecture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with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stringent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requirements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performance,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scalability,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reliability.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paper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emphasizes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importance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managing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application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state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achieve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reliability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scalability.</w:t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sacrifices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consistency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certain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failure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scenarios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ensure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high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availability.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Object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versioning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application-assisted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conflict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resolution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used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achieve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relies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well-known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techniques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such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consistent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hashing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partitioning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replication,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gossip-based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distributed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error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detection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membership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protocols.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fully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decentralized,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nodes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added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removed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dynamically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without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manual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intervention.</w:t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paper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highlights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success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using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technology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key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Amazon's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e-commerce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platform.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During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peak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loads,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efficiently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handle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tens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millions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requests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millions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checkouts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day,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proving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reliability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availability.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paper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also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shares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insights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experiences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gained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using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production.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main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contribution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paper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evaluate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various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combinations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techniques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building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highly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finally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demonstrate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feasibility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consistent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demanding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production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environments.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also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provides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valuable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insight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tuning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techniques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meet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performance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requirements.</w:t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article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concludes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with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discussion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background,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prerequisites,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requirements.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provides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simple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key/value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interface,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efficient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resource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usage,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scale-out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scheme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handle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increasing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datasets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request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rates.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While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some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lastRenderedPageBreak/>
        <w:t>details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have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been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omitted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protect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business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interests,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document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provides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overview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Dynamo's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design,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implementation,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suitability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applications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primarily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require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primary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key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access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data.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explained.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Overall,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paper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highlights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importance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reliability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scalability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when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managing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application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state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shows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how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effectively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addresses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these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challenges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highly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manner.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increase.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</w:p>
    <w:bookmarkEnd w:id="1"/>
    <w:bookmarkEnd w:id="2"/>
    <w:bookmarkEnd w:id="3"/>
    <w:p w14:paraId="290EEF82" w14:textId="79012019" w:rsidR="005C6D45" w:rsidRPr="00CA2BDE" w:rsidRDefault="0087197C" w:rsidP="000F00E7">
      <w:pPr>
        <w:pStyle w:val="Heading1"/>
        <w:rPr>
          <w:b/>
          <w:bCs/>
          <w:sz w:val="36"/>
          <w:szCs w:val="36"/>
        </w:rPr>
      </w:pPr>
      <w:r>
        <w:rPr>
          <w:b/>
          <w:bCs/>
        </w:rPr>
        <w:t>OVERVIEW</w:t>
      </w:r>
    </w:p>
    <w:p w14:paraId="63511EE7" w14:textId="14E61B70" w:rsidR="00CF2DCE" w:rsidRPr="0087197C" w:rsidRDefault="0087197C" w:rsidP="0087197C">
      <w:pPr>
        <w:rPr>
          <w:rFonts w:cstheme="minorHAnsi"/>
          <w:color w:val="000000" w:themeColor="text1"/>
          <w:sz w:val="28"/>
          <w:szCs w:val="28"/>
        </w:rPr>
      </w:pPr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text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discusses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importance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level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agreements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(SLAs)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guaranteeing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performance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dependencies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within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platform.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SLA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formal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contract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specifies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system-related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characteristics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such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expected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distribution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request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rates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delays.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Amazon's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distributed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service-oriented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infrastructure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based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SLAs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guarantee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each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call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chain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delivers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functionality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within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agreed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limits.</w:t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shows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architecture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Amazon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platform,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where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dynamic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web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content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generated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rendering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component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queries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multiple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SLAs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play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important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role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maintaining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clear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boundaries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site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delivery,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each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must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meet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performance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agreements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ensure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good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customer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experience.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Amazon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found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SLA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expressed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measured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99.9.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Response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time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distribution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percentiles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improve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overall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performance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compared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SLAs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based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mean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median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values.</w:t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have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big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impact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SLA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especially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scenarios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with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simple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business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logic.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State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management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become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key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component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SLAs,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designed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allow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control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characteristics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such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durability,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consistency,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functionality,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performance,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trade-offs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between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cost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efficiency.</w:t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text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also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discusses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design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considerations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data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replication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conflict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resolution.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designed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ultimately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consistent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data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with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conflict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resolution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occurring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read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time,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not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write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time.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choice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who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performs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conflict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resolution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left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application,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giving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you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flexibility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decide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which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resolution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method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best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suits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your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customer's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experience.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Dynamo's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design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principles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include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incremental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scalability,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symmetry,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decentralization,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heterogeneity.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should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one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node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time,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give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all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nodes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equal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responsibility,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avoid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centralized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control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improve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scalability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availability,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leverage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capabilities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individual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servers.</w:t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lastRenderedPageBreak/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summary,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paper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highlights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role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SLAs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ensuring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in-platform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performance,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especially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context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Dynamo's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design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considerations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principles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aimed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providing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meet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87197C">
        <w:rPr>
          <w:rStyle w:val="sw"/>
          <w:rFonts w:cstheme="minorHAnsi"/>
          <w:color w:val="000000" w:themeColor="text1"/>
          <w:sz w:val="24"/>
          <w:szCs w:val="24"/>
        </w:rPr>
        <w:t>his</w:t>
      </w:r>
      <w:proofErr w:type="gramEnd"/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SLAs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provide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reliable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efficient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user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experience.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027DBC3A" w14:textId="77777777" w:rsidR="0087197C" w:rsidRPr="0087197C" w:rsidRDefault="0087197C" w:rsidP="0087197C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b/>
          <w:bCs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bookmarkStart w:id="4" w:name="_Toc522551959"/>
      <w:r w:rsidRPr="0087197C">
        <w:rPr>
          <w:rFonts w:asciiTheme="majorHAnsi" w:eastAsiaTheme="majorEastAsia" w:hAnsiTheme="majorHAnsi" w:cstheme="majorBidi"/>
          <w:b/>
          <w:bCs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CONCLUSION</w:t>
      </w:r>
    </w:p>
    <w:p w14:paraId="4368B877" w14:textId="0AA88CFF" w:rsidR="004D4722" w:rsidRPr="0087197C" w:rsidRDefault="0087197C" w:rsidP="0087197C">
      <w:pPr>
        <w:rPr>
          <w:rFonts w:cstheme="minorHAnsi"/>
          <w:color w:val="000000" w:themeColor="text1"/>
          <w:sz w:val="28"/>
          <w:szCs w:val="28"/>
        </w:rPr>
      </w:pPr>
      <w:r w:rsidRPr="0087197C">
        <w:rPr>
          <w:rStyle w:val="sw"/>
          <w:rFonts w:cstheme="minorHAnsi"/>
          <w:color w:val="000000" w:themeColor="text1"/>
          <w:sz w:val="24"/>
          <w:szCs w:val="24"/>
        </w:rPr>
        <w:t>This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post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described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highly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data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used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state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many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core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7197C">
        <w:rPr>
          <w:rStyle w:val="sw"/>
          <w:rFonts w:cstheme="minorHAnsi"/>
          <w:color w:val="000000" w:themeColor="text1"/>
          <w:sz w:val="24"/>
          <w:szCs w:val="24"/>
        </w:rPr>
        <w:t>Amazon.com's</w:t>
      </w:r>
      <w:proofErr w:type="spellEnd"/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e-commerce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platform.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provided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desired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level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performance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successfully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handled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outages,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data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center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failures,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network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partitions.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incrementally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scalable,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owners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scale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up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down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based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current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2.</w:t>
      </w:r>
      <w:r w:rsidRPr="0087197C">
        <w:rPr>
          <w:rFonts w:cstheme="minorHAnsi"/>
          <w:color w:val="000000" w:themeColor="text1"/>
          <w:sz w:val="24"/>
          <w:szCs w:val="24"/>
        </w:rPr>
        <w:br/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Implementation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client-controlled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server-controlled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coordination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approaches.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99.9.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Percentile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Read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Latency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(</w:t>
      </w:r>
      <w:proofErr w:type="spellStart"/>
      <w:r w:rsidRPr="0087197C">
        <w:rPr>
          <w:rStyle w:val="sw"/>
          <w:rFonts w:cstheme="minorHAnsi"/>
          <w:color w:val="000000" w:themeColor="text1"/>
          <w:sz w:val="24"/>
          <w:szCs w:val="24"/>
        </w:rPr>
        <w:t>ms</w:t>
      </w:r>
      <w:proofErr w:type="spellEnd"/>
      <w:r w:rsidRPr="0087197C">
        <w:rPr>
          <w:rStyle w:val="sw"/>
          <w:rFonts w:cstheme="minorHAnsi"/>
          <w:color w:val="000000" w:themeColor="text1"/>
          <w:sz w:val="24"/>
          <w:szCs w:val="24"/>
        </w:rPr>
        <w:t>)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99.9.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Percentile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Write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Latency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(</w:t>
      </w:r>
      <w:proofErr w:type="spellStart"/>
      <w:r w:rsidRPr="0087197C">
        <w:rPr>
          <w:rStyle w:val="sw"/>
          <w:rFonts w:cstheme="minorHAnsi"/>
          <w:color w:val="000000" w:themeColor="text1"/>
          <w:sz w:val="24"/>
          <w:szCs w:val="24"/>
        </w:rPr>
        <w:t>ms</w:t>
      </w:r>
      <w:proofErr w:type="spellEnd"/>
      <w:r w:rsidRPr="0087197C">
        <w:rPr>
          <w:rStyle w:val="sw"/>
          <w:rFonts w:cstheme="minorHAnsi"/>
          <w:color w:val="000000" w:themeColor="text1"/>
          <w:sz w:val="24"/>
          <w:szCs w:val="24"/>
        </w:rPr>
        <w:t>)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Average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Read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Latency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(</w:t>
      </w:r>
      <w:proofErr w:type="spellStart"/>
      <w:r w:rsidRPr="0087197C">
        <w:rPr>
          <w:rStyle w:val="sw"/>
          <w:rFonts w:cstheme="minorHAnsi"/>
          <w:color w:val="000000" w:themeColor="text1"/>
          <w:sz w:val="24"/>
          <w:szCs w:val="24"/>
        </w:rPr>
        <w:t>ms</w:t>
      </w:r>
      <w:proofErr w:type="spellEnd"/>
      <w:r w:rsidRPr="0087197C">
        <w:rPr>
          <w:rStyle w:val="sw"/>
          <w:rFonts w:cstheme="minorHAnsi"/>
          <w:color w:val="000000" w:themeColor="text1"/>
          <w:sz w:val="24"/>
          <w:szCs w:val="24"/>
        </w:rPr>
        <w:t>)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Average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Write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Latency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(</w:t>
      </w:r>
      <w:proofErr w:type="spellStart"/>
      <w:r w:rsidRPr="0087197C">
        <w:rPr>
          <w:rStyle w:val="sw"/>
          <w:rFonts w:cstheme="minorHAnsi"/>
          <w:color w:val="000000" w:themeColor="text1"/>
          <w:sz w:val="24"/>
          <w:szCs w:val="24"/>
        </w:rPr>
        <w:t>ms</w:t>
      </w:r>
      <w:proofErr w:type="spellEnd"/>
      <w:r w:rsidRPr="0087197C">
        <w:rPr>
          <w:rStyle w:val="sw"/>
          <w:rFonts w:cstheme="minorHAnsi"/>
          <w:color w:val="000000" w:themeColor="text1"/>
          <w:sz w:val="24"/>
          <w:szCs w:val="24"/>
        </w:rPr>
        <w:t>)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Driven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68.9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68.5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3.9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4.02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Client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Driven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30.4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30.4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1.55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1.9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208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218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Read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Requests.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allows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service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owners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tune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their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meet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their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required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performance,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durability,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consistency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SLAs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adjusting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N,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R,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and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W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parameters.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Dynamo's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production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deployment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over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past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year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has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shown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distributed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technologies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combined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to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provide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single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highly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available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system.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success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in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one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of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most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demanding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application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environments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shows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that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eventually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consistent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storage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systems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can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be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building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blocks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for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high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availability</w:t>
      </w:r>
      <w:r w:rsidRPr="008719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197C">
        <w:rPr>
          <w:rStyle w:val="sw"/>
          <w:rFonts w:cstheme="minorHAnsi"/>
          <w:color w:val="000000" w:themeColor="text1"/>
          <w:sz w:val="24"/>
          <w:szCs w:val="24"/>
        </w:rPr>
        <w:t>applications.</w:t>
      </w:r>
    </w:p>
    <w:bookmarkEnd w:id="4"/>
    <w:p w14:paraId="5D97E9DA" w14:textId="0DED646C" w:rsidR="0029400E" w:rsidRDefault="0029400E" w:rsidP="0087197C">
      <w:pPr>
        <w:rPr>
          <w:sz w:val="24"/>
          <w:szCs w:val="24"/>
        </w:rPr>
      </w:pPr>
    </w:p>
    <w:sectPr w:rsidR="0029400E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F160" w14:textId="77777777" w:rsidR="003B0698" w:rsidRDefault="003B0698">
      <w:pPr>
        <w:spacing w:line="240" w:lineRule="auto"/>
      </w:pPr>
      <w:r>
        <w:separator/>
      </w:r>
    </w:p>
  </w:endnote>
  <w:endnote w:type="continuationSeparator" w:id="0">
    <w:p w14:paraId="2402CF42" w14:textId="77777777" w:rsidR="003B0698" w:rsidRDefault="003B0698">
      <w:pPr>
        <w:spacing w:line="240" w:lineRule="auto"/>
      </w:pPr>
      <w:r>
        <w:continuationSeparator/>
      </w:r>
    </w:p>
  </w:endnote>
  <w:endnote w:type="continuationNotice" w:id="1">
    <w:p w14:paraId="1ACC8763" w14:textId="77777777" w:rsidR="003B0698" w:rsidRDefault="003B069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1A695334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5A9BC38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C427" w14:textId="77777777" w:rsidR="003B0698" w:rsidRDefault="003B0698">
      <w:pPr>
        <w:spacing w:line="240" w:lineRule="auto"/>
      </w:pPr>
      <w:r>
        <w:separator/>
      </w:r>
    </w:p>
  </w:footnote>
  <w:footnote w:type="continuationSeparator" w:id="0">
    <w:p w14:paraId="4ACD1407" w14:textId="77777777" w:rsidR="003B0698" w:rsidRDefault="003B0698">
      <w:pPr>
        <w:spacing w:line="240" w:lineRule="auto"/>
      </w:pPr>
      <w:r>
        <w:continuationSeparator/>
      </w:r>
    </w:p>
  </w:footnote>
  <w:footnote w:type="continuationNotice" w:id="1">
    <w:p w14:paraId="0FF4CDAE" w14:textId="77777777" w:rsidR="003B0698" w:rsidRDefault="003B069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3609F"/>
    <w:multiLevelType w:val="hybridMultilevel"/>
    <w:tmpl w:val="1C12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56C54"/>
    <w:multiLevelType w:val="multilevel"/>
    <w:tmpl w:val="51B6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57187"/>
    <w:multiLevelType w:val="hybridMultilevel"/>
    <w:tmpl w:val="2F28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D4EA8"/>
    <w:multiLevelType w:val="hybridMultilevel"/>
    <w:tmpl w:val="557E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67062">
    <w:abstractNumId w:val="19"/>
  </w:num>
  <w:num w:numId="2" w16cid:durableId="953177288">
    <w:abstractNumId w:val="19"/>
    <w:lvlOverride w:ilvl="0">
      <w:startOverride w:val="1"/>
    </w:lvlOverride>
  </w:num>
  <w:num w:numId="3" w16cid:durableId="2129618611">
    <w:abstractNumId w:val="19"/>
  </w:num>
  <w:num w:numId="4" w16cid:durableId="234780300">
    <w:abstractNumId w:val="19"/>
    <w:lvlOverride w:ilvl="0">
      <w:startOverride w:val="1"/>
    </w:lvlOverride>
  </w:num>
  <w:num w:numId="5" w16cid:durableId="514810469">
    <w:abstractNumId w:val="8"/>
  </w:num>
  <w:num w:numId="6" w16cid:durableId="189688680">
    <w:abstractNumId w:val="19"/>
    <w:lvlOverride w:ilvl="0">
      <w:startOverride w:val="1"/>
    </w:lvlOverride>
  </w:num>
  <w:num w:numId="7" w16cid:durableId="114053500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2589207">
    <w:abstractNumId w:val="10"/>
  </w:num>
  <w:num w:numId="9" w16cid:durableId="1963587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5815730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7093514">
    <w:abstractNumId w:val="7"/>
  </w:num>
  <w:num w:numId="12" w16cid:durableId="120464645">
    <w:abstractNumId w:val="6"/>
  </w:num>
  <w:num w:numId="13" w16cid:durableId="659968249">
    <w:abstractNumId w:val="5"/>
  </w:num>
  <w:num w:numId="14" w16cid:durableId="822742302">
    <w:abstractNumId w:val="4"/>
  </w:num>
  <w:num w:numId="15" w16cid:durableId="116878106">
    <w:abstractNumId w:val="3"/>
  </w:num>
  <w:num w:numId="16" w16cid:durableId="1401713211">
    <w:abstractNumId w:val="2"/>
  </w:num>
  <w:num w:numId="17" w16cid:durableId="558906111">
    <w:abstractNumId w:val="1"/>
  </w:num>
  <w:num w:numId="18" w16cid:durableId="897589710">
    <w:abstractNumId w:val="0"/>
  </w:num>
  <w:num w:numId="19" w16cid:durableId="2062166948">
    <w:abstractNumId w:val="20"/>
  </w:num>
  <w:num w:numId="20" w16cid:durableId="1136484767">
    <w:abstractNumId w:val="9"/>
  </w:num>
  <w:num w:numId="21" w16cid:durableId="1080255550">
    <w:abstractNumId w:val="18"/>
  </w:num>
  <w:num w:numId="22" w16cid:durableId="2080899601">
    <w:abstractNumId w:val="17"/>
  </w:num>
  <w:num w:numId="23" w16cid:durableId="261032800">
    <w:abstractNumId w:val="16"/>
  </w:num>
  <w:num w:numId="24" w16cid:durableId="1507864243">
    <w:abstractNumId w:val="14"/>
  </w:num>
  <w:num w:numId="25" w16cid:durableId="31919196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311140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823041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593822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1148825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85893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265321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69346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293870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29346317">
    <w:abstractNumId w:val="11"/>
  </w:num>
  <w:num w:numId="35" w16cid:durableId="779757916">
    <w:abstractNumId w:val="12"/>
  </w:num>
  <w:num w:numId="36" w16cid:durableId="1405451029">
    <w:abstractNumId w:val="13"/>
  </w:num>
  <w:num w:numId="37" w16cid:durableId="11827419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1F"/>
    <w:rsid w:val="00016748"/>
    <w:rsid w:val="0006567E"/>
    <w:rsid w:val="000760DB"/>
    <w:rsid w:val="000E7E1F"/>
    <w:rsid w:val="000F00E7"/>
    <w:rsid w:val="000F5D6F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9400E"/>
    <w:rsid w:val="002C620C"/>
    <w:rsid w:val="002E78EB"/>
    <w:rsid w:val="002F25A8"/>
    <w:rsid w:val="003407A9"/>
    <w:rsid w:val="00340DC9"/>
    <w:rsid w:val="00350BD5"/>
    <w:rsid w:val="003B0698"/>
    <w:rsid w:val="00444F02"/>
    <w:rsid w:val="00490CC6"/>
    <w:rsid w:val="004D4722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7E029F"/>
    <w:rsid w:val="008270A2"/>
    <w:rsid w:val="00853F77"/>
    <w:rsid w:val="0087197C"/>
    <w:rsid w:val="00885CE1"/>
    <w:rsid w:val="008907FF"/>
    <w:rsid w:val="008B696C"/>
    <w:rsid w:val="008B6BEE"/>
    <w:rsid w:val="008F78D7"/>
    <w:rsid w:val="009200C1"/>
    <w:rsid w:val="00980085"/>
    <w:rsid w:val="00997127"/>
    <w:rsid w:val="009C3B20"/>
    <w:rsid w:val="009D216F"/>
    <w:rsid w:val="009D3248"/>
    <w:rsid w:val="00A65E8A"/>
    <w:rsid w:val="00A87896"/>
    <w:rsid w:val="00AA0961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75B86"/>
    <w:rsid w:val="00C90A2E"/>
    <w:rsid w:val="00CA2BDE"/>
    <w:rsid w:val="00CC5861"/>
    <w:rsid w:val="00CF0F39"/>
    <w:rsid w:val="00CF2DCE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C379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sw">
    <w:name w:val="sw"/>
    <w:basedOn w:val="DefaultParagraphFont"/>
    <w:rsid w:val="0087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93165AAC-4D4A-4D7A-B188-A6B4C74D8BDC%7d\%7b5CC33FC0-05D7-4D85-A453-68D81E71B12F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{5CC33FC0-05D7-4D85-A453-68D81E71B12F}tf45325165_win32</Template>
  <TotalTime>0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2023-07-18T04:52:00Z</dcterms:created>
  <dcterms:modified xsi:type="dcterms:W3CDTF">2023-07-18T04:52:00Z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